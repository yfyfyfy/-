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/>
        <w:ind w:left="0" w:firstLine="0"/>
        <w:jc w:val="center"/>
        <w:textAlignment w:val="auto"/>
        <w:outlineLvl w:val="2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6"/>
          <w:szCs w:val="36"/>
        </w:rPr>
        <w:t>三、数据库设计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1"/>
        <w:ind w:left="0" w:right="0" w:firstLine="420"/>
        <w:jc w:val="both"/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  <w:vertAlign w:val="baseline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333333"/>
          <w:spacing w:val="0"/>
          <w:sz w:val="32"/>
          <w:szCs w:val="32"/>
        </w:rPr>
        <w:t>表清单：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6"/>
        <w:gridCol w:w="6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SH_GreenHouse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SH_DayCheck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每日检查表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SH_RealOutPut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ST_NRate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SH_IsWarning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SH_GHEnvironmental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环境监测表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CT_PlantInfo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CT_PlantLevelPrice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CT_Customers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CT_Growers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36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CT_PlantBook</w:t>
            </w:r>
          </w:p>
        </w:tc>
        <w:tc>
          <w:tcPr>
            <w:tcW w:w="6119" w:type="dxa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6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CT_Batch</w:t>
            </w:r>
          </w:p>
        </w:tc>
        <w:tc>
          <w:tcPr>
            <w:tcW w:w="61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00" w:afterAutospacing="1"/>
              <w:ind w:right="0"/>
              <w:jc w:val="both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产品批次表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left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表头说明：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 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大棚相关表   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CT ： 作物相关表  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0" w:firstLineChars="200"/>
        <w:jc w:val="left"/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641" w:firstLineChars="200"/>
        <w:jc w:val="center"/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表列清单</w:t>
      </w: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H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_GreenHouse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888"/>
        <w:gridCol w:w="2025"/>
        <w:gridCol w:w="825"/>
        <w:gridCol w:w="687"/>
        <w:gridCol w:w="4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6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QHCode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区划编码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NPrice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面积（平方）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NStepCode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进度编号（做成下拉列表）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NStepName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建造时间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IsEmpty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是否空置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IsWarn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Bit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8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0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Varchar（80）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409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ind w:left="0" w:leftChars="0" w:firstLine="602" w:firstLineChars="20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表SH_GHBatch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GHBID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Int(4)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NDays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持续天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包成本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Decimal(9,2)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IsPest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是否发生虫害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Prevention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防治措施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补充说明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02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DayCheck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2012"/>
        <w:gridCol w:w="2350"/>
        <w:gridCol w:w="825"/>
        <w:gridCol w:w="838"/>
        <w:gridCol w:w="3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生产人员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ReckonOutPut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预计产量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状态描述（做成列表，可选则多项）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CheckOutPut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CheckType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确认类型（作成下拉）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Varchar（160）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检查状态详情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20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CheckMan</w:t>
            </w:r>
          </w:p>
        </w:tc>
        <w:tc>
          <w:tcPr>
            <w:tcW w:w="23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82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检查人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RealOutPut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13"/>
        <w:gridCol w:w="2462"/>
        <w:gridCol w:w="938"/>
        <w:gridCol w:w="887"/>
        <w:gridCol w:w="3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NBatch</w:t>
            </w:r>
          </w:p>
        </w:tc>
        <w:tc>
          <w:tcPr>
            <w:tcW w:w="2462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第几批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Production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出产日期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PlantLevel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MoneyType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费用类型（做成下拉）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支付类型（做成下拉）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it（1）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4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archar（180）</w:t>
            </w:r>
          </w:p>
        </w:tc>
        <w:tc>
          <w:tcPr>
            <w:tcW w:w="9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4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ST_NRate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904"/>
        <w:gridCol w:w="2215"/>
        <w:gridCol w:w="975"/>
        <w:gridCol w:w="887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nt(4)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RateValue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4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RateCode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进度代码</w:t>
            </w: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IsWarning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"/>
        <w:gridCol w:w="1900"/>
        <w:gridCol w:w="2206"/>
        <w:gridCol w:w="975"/>
        <w:gridCol w:w="887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WarningName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WStartDate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预警发出时间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WEndDate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WDetails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WMeasures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Varchar（200）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WMan</w:t>
            </w: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4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0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SH_E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nvironmental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nformation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1873"/>
        <w:gridCol w:w="2215"/>
        <w:gridCol w:w="975"/>
        <w:gridCol w:w="9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（32）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atetime（8）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Humidity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Illumination 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 xml:space="preserve">8 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PH</w:t>
            </w:r>
          </w:p>
        </w:tc>
        <w:tc>
          <w:tcPr>
            <w:tcW w:w="221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ecimal（4,2）</w:t>
            </w:r>
          </w:p>
        </w:tc>
        <w:tc>
          <w:tcPr>
            <w:tcW w:w="9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酸碱度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Info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1875"/>
        <w:gridCol w:w="2212"/>
        <w:gridCol w:w="950"/>
        <w:gridCol w:w="925"/>
        <w:gridCol w:w="3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BatchID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批次编号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Varchar（32）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Specification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SpecsTypeSX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duction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archar（60）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Dateof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duction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LevelPrice</w:t>
      </w:r>
      <w:r>
        <w:rPr>
          <w:rFonts w:hint="eastAsia" w:ascii="宋体" w:hAnsi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（产品等级表）</w:t>
      </w:r>
    </w:p>
    <w:tbl>
      <w:tblPr>
        <w:tblStyle w:val="7"/>
        <w:tblW w:w="10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75"/>
        <w:gridCol w:w="2200"/>
        <w:gridCol w:w="938"/>
        <w:gridCol w:w="962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Level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Int（4）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菌子等级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3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6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CT_Customers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825"/>
        <w:gridCol w:w="2213"/>
        <w:gridCol w:w="950"/>
        <w:gridCol w:w="962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aachar(16)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ClassCode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跟踪人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Adress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archar（80）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Varchar（48）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AgentLevel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SumAmount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SumMoney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Debit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ecimal（9，2）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订购或销售欠款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archar（200）</w:t>
            </w:r>
          </w:p>
        </w:tc>
        <w:tc>
          <w:tcPr>
            <w:tcW w:w="95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CT_Growers</w:t>
      </w:r>
    </w:p>
    <w:tbl>
      <w:tblPr>
        <w:tblStyle w:val="7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819"/>
        <w:gridCol w:w="2181"/>
        <w:gridCol w:w="1007"/>
        <w:gridCol w:w="931"/>
        <w:gridCol w:w="3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Growers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HID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HName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大棚名称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Telphone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archar（48）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种植面积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PlantType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作物种类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GMoney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Decimal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年收入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1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641" w:firstLineChars="200"/>
        <w:jc w:val="left"/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2"/>
          <w:szCs w:val="32"/>
          <w:lang w:val="en-US" w:eastAsia="zh-CN"/>
        </w:rPr>
        <w:t>表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CT_</w:t>
      </w:r>
      <w:r>
        <w:rPr>
          <w:rFonts w:hint="eastAsia" w:ascii="宋体" w:hAnsi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Plant</w:t>
      </w:r>
      <w:r>
        <w:rPr>
          <w:rFonts w:hint="eastAsia" w:ascii="宋体" w:hAnsi="宋体" w:eastAsia="宋体" w:cs="宋体"/>
          <w:b/>
          <w:bCs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>Book</w:t>
      </w:r>
    </w:p>
    <w:tbl>
      <w:tblPr>
        <w:tblStyle w:val="7"/>
        <w:tblW w:w="10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800"/>
        <w:gridCol w:w="2212"/>
        <w:gridCol w:w="1019"/>
        <w:gridCol w:w="881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Customer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BookType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PlantID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PlantName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archar（32）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BookMoney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ecimal（9，1）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预定金额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RealDate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RealMonth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RealYear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nt（4）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交货年份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RealCount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RealPrice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RealMoney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ecimal（9,1）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实际交货金额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archar（160）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IsCheck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IsPay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B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it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是否支付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05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PayCode</w:t>
            </w:r>
          </w:p>
        </w:tc>
        <w:tc>
          <w:tcPr>
            <w:tcW w:w="221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archar（16）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358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支付编码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30"/>
          <w:szCs w:val="30"/>
          <w:u w:val="singl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E270"/>
    <w:multiLevelType w:val="singleLevel"/>
    <w:tmpl w:val="0BC8E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7F9C"/>
    <w:rsid w:val="013A51E5"/>
    <w:rsid w:val="10F44EF4"/>
    <w:rsid w:val="16FE182D"/>
    <w:rsid w:val="205354C5"/>
    <w:rsid w:val="2126366B"/>
    <w:rsid w:val="24AF5861"/>
    <w:rsid w:val="253A7F9C"/>
    <w:rsid w:val="292142E1"/>
    <w:rsid w:val="2D661C93"/>
    <w:rsid w:val="2E482918"/>
    <w:rsid w:val="32A60850"/>
    <w:rsid w:val="41830C0E"/>
    <w:rsid w:val="45F0251F"/>
    <w:rsid w:val="46976D05"/>
    <w:rsid w:val="4705151E"/>
    <w:rsid w:val="52F00C8D"/>
    <w:rsid w:val="688A7F65"/>
    <w:rsid w:val="6D535020"/>
    <w:rsid w:val="737214D2"/>
    <w:rsid w:val="75D645F3"/>
    <w:rsid w:val="787524B9"/>
    <w:rsid w:val="7A4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数据库设计样式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2019-09-04T03:44:00Z</dcterms:created>
  <dc:creator>→_→哈喽卑鄙！</dc:creator>
  <cp:lastModifiedBy>→_→哈喽卑鄙！</cp:lastModifiedBy>
  <dcterms:modified xsi:type="dcterms:W3CDTF">2019-09-06T09:57:45Z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